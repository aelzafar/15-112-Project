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60" w:rsidRDefault="00EF1546" w:rsidP="00EF154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Badminton Game</w:t>
      </w:r>
    </w:p>
    <w:p w:rsidR="00EF1546" w:rsidRDefault="00EF1546" w:rsidP="00EF154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Abdurrahman </w:t>
      </w:r>
      <w:proofErr w:type="spellStart"/>
      <w:r>
        <w:rPr>
          <w:rFonts w:ascii="Times New Roman" w:hAnsi="Times New Roman" w:cs="Times New Roman"/>
          <w:sz w:val="24"/>
        </w:rPr>
        <w:t>ElZafarany</w:t>
      </w:r>
      <w:proofErr w:type="spellEnd"/>
    </w:p>
    <w:p w:rsidR="00EF1546" w:rsidRPr="00EF1546" w:rsidRDefault="00EF1546" w:rsidP="00EF154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project is going to be a badminton game in python. It will be two dimensional and it will include an option to play against a bot or to play with two players locally. My game will implement physical elements such as gravity and velocity in a specific direction after objects collide with one another. </w:t>
      </w:r>
      <w:r w:rsidR="005C3D90">
        <w:rPr>
          <w:rFonts w:ascii="Times New Roman" w:hAnsi="Times New Roman" w:cs="Times New Roman"/>
          <w:sz w:val="24"/>
        </w:rPr>
        <w:t xml:space="preserve">The game will also include a meter where the player can charge for their ultimate, which will be a move that cannot be blocked by their adversary, a guaranteed point. </w:t>
      </w:r>
      <w:r w:rsidR="00E43B60">
        <w:rPr>
          <w:rFonts w:ascii="Times New Roman" w:hAnsi="Times New Roman" w:cs="Times New Roman"/>
          <w:sz w:val="24"/>
        </w:rPr>
        <w:t xml:space="preserve">I will make use of libraries such as pygame and </w:t>
      </w:r>
      <w:proofErr w:type="spellStart"/>
      <w:r w:rsidR="00E43B60">
        <w:rPr>
          <w:rFonts w:ascii="Times New Roman" w:hAnsi="Times New Roman" w:cs="Times New Roman"/>
          <w:sz w:val="24"/>
        </w:rPr>
        <w:t>Tkinter</w:t>
      </w:r>
      <w:proofErr w:type="spellEnd"/>
      <w:r w:rsidR="00E43B60">
        <w:rPr>
          <w:rFonts w:ascii="Times New Roman" w:hAnsi="Times New Roman" w:cs="Times New Roman"/>
          <w:sz w:val="24"/>
        </w:rPr>
        <w:t xml:space="preserve">. </w:t>
      </w:r>
      <w:r w:rsidR="005C3D90">
        <w:rPr>
          <w:rFonts w:ascii="Times New Roman" w:hAnsi="Times New Roman" w:cs="Times New Roman"/>
          <w:sz w:val="24"/>
        </w:rPr>
        <w:t xml:space="preserve">User interface will be a two dimensional movement scheme with a background picture that gives a three dimensional room feel to the game. I will add multiple backgrounds that the player can choose from. The game should run at 60fps at, which will look smooth to the player. </w:t>
      </w:r>
      <w:r w:rsidR="00E43B60">
        <w:rPr>
          <w:rFonts w:ascii="Times New Roman" w:hAnsi="Times New Roman" w:cs="Times New Roman"/>
          <w:sz w:val="24"/>
        </w:rPr>
        <w:t>By November 12</w:t>
      </w:r>
      <w:r w:rsidR="00E43B60" w:rsidRPr="00E43B60">
        <w:rPr>
          <w:rFonts w:ascii="Times New Roman" w:hAnsi="Times New Roman" w:cs="Times New Roman"/>
          <w:sz w:val="24"/>
          <w:vertAlign w:val="superscript"/>
        </w:rPr>
        <w:t>th</w:t>
      </w:r>
      <w:r w:rsidR="00E43B60">
        <w:rPr>
          <w:rFonts w:ascii="Times New Roman" w:hAnsi="Times New Roman" w:cs="Times New Roman"/>
          <w:sz w:val="24"/>
        </w:rPr>
        <w:t>, I plan to be done with the two players option, enabling two players to play the game on the same PC.</w:t>
      </w:r>
      <w:r w:rsidR="00AD4150">
        <w:rPr>
          <w:rFonts w:ascii="Times New Roman" w:hAnsi="Times New Roman" w:cs="Times New Roman"/>
          <w:sz w:val="24"/>
        </w:rPr>
        <w:t xml:space="preserve"> This will be possible by mapping moves the players can do to keys on the keyboard which allow players to make this move.</w:t>
      </w:r>
      <w:r w:rsidR="00E43B60">
        <w:rPr>
          <w:rFonts w:ascii="Times New Roman" w:hAnsi="Times New Roman" w:cs="Times New Roman"/>
          <w:sz w:val="24"/>
        </w:rPr>
        <w:t xml:space="preserve"> </w:t>
      </w:r>
      <w:r w:rsidR="005C3D90">
        <w:rPr>
          <w:rFonts w:ascii="Times New Roman" w:hAnsi="Times New Roman" w:cs="Times New Roman"/>
          <w:sz w:val="24"/>
        </w:rPr>
        <w:t>By November 23</w:t>
      </w:r>
      <w:r w:rsidR="005C3D90" w:rsidRPr="005C3D90">
        <w:rPr>
          <w:rFonts w:ascii="Times New Roman" w:hAnsi="Times New Roman" w:cs="Times New Roman"/>
          <w:sz w:val="24"/>
          <w:vertAlign w:val="superscript"/>
        </w:rPr>
        <w:t>rd</w:t>
      </w:r>
      <w:r w:rsidR="005C3D90">
        <w:rPr>
          <w:rFonts w:ascii="Times New Roman" w:hAnsi="Times New Roman" w:cs="Times New Roman"/>
          <w:sz w:val="24"/>
        </w:rPr>
        <w:t xml:space="preserve">, I plan to be done with perfecting the bot, implementing </w:t>
      </w:r>
      <w:r w:rsidR="00AD4150">
        <w:rPr>
          <w:rFonts w:ascii="Times New Roman" w:hAnsi="Times New Roman" w:cs="Times New Roman"/>
          <w:sz w:val="24"/>
        </w:rPr>
        <w:t>AI into it. Bots will have difficulties which the player can choose from, allowing different intensities of competition</w:t>
      </w:r>
      <w:bookmarkStart w:id="0" w:name="_GoBack"/>
      <w:bookmarkEnd w:id="0"/>
      <w:r w:rsidR="00AD4150">
        <w:rPr>
          <w:rFonts w:ascii="Times New Roman" w:hAnsi="Times New Roman" w:cs="Times New Roman"/>
          <w:sz w:val="24"/>
        </w:rPr>
        <w:t>.</w:t>
      </w:r>
    </w:p>
    <w:sectPr w:rsidR="00EF1546" w:rsidRPr="00EF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46"/>
    <w:rsid w:val="00224C44"/>
    <w:rsid w:val="003931CD"/>
    <w:rsid w:val="005C3D90"/>
    <w:rsid w:val="00AD4150"/>
    <w:rsid w:val="00E43B60"/>
    <w:rsid w:val="00E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5BB9"/>
  <w15:chartTrackingRefBased/>
  <w15:docId w15:val="{737EB84C-9E5E-4EDB-B2DB-C37B8046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3335F854.dotm</Template>
  <TotalTime>24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Qatar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El-Zafarany</dc:creator>
  <cp:keywords/>
  <dc:description/>
  <cp:lastModifiedBy>Abdurrahman El-Zafarany</cp:lastModifiedBy>
  <cp:revision>2</cp:revision>
  <dcterms:created xsi:type="dcterms:W3CDTF">2017-10-31T16:40:00Z</dcterms:created>
  <dcterms:modified xsi:type="dcterms:W3CDTF">2017-10-31T17:04:00Z</dcterms:modified>
</cp:coreProperties>
</file>